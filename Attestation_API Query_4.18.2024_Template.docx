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EF8D3" w14:textId="15C43F1D" w:rsidR="00E52212" w:rsidRDefault="007E1581" w:rsidP="00845F35">
      <w:pPr>
        <w:rPr>
          <w:rFonts w:asciiTheme="minorHAnsi" w:hAnsiTheme="minorHAnsi" w:cstheme="minorHAnsi"/>
          <w:b/>
          <w:bCs/>
          <w:sz w:val="32"/>
          <w:szCs w:val="32"/>
        </w:rPr>
      </w:pPr>
      <w:bookmarkStart w:id="0" w:name="_Hlk164433689"/>
      <w:r w:rsidRPr="006C4F3F">
        <w:rPr>
          <w:rFonts w:asciiTheme="minorHAnsi" w:hAnsiTheme="minorHAnsi" w:cstheme="minorHAnsi"/>
          <w:b/>
          <w:bCs/>
          <w:sz w:val="32"/>
          <w:szCs w:val="32"/>
        </w:rPr>
        <w:t xml:space="preserve">Phase </w:t>
      </w:r>
      <w:r w:rsidR="006C4F3F" w:rsidRPr="006C4F3F">
        <w:rPr>
          <w:rFonts w:asciiTheme="minorHAnsi" w:hAnsiTheme="minorHAnsi" w:cstheme="minorHAnsi"/>
          <w:b/>
          <w:bCs/>
          <w:sz w:val="32"/>
          <w:szCs w:val="32"/>
        </w:rPr>
        <w:t>2: HRSN Data Lake API Query and Presentation of SCN Data</w:t>
      </w:r>
      <w:r w:rsidR="00B96B2C">
        <w:rPr>
          <w:rFonts w:asciiTheme="minorHAnsi" w:hAnsiTheme="minorHAnsi" w:cstheme="minorHAnsi"/>
          <w:b/>
          <w:bCs/>
          <w:sz w:val="32"/>
          <w:szCs w:val="32"/>
        </w:rPr>
        <w:t xml:space="preserve"> Attestation</w:t>
      </w:r>
      <w:r w:rsidR="0050626C">
        <w:rPr>
          <w:rFonts w:asciiTheme="minorHAnsi" w:hAnsiTheme="minorHAnsi" w:cstheme="minorHAnsi"/>
          <w:b/>
          <w:bCs/>
          <w:sz w:val="32"/>
          <w:szCs w:val="32"/>
        </w:rPr>
        <w:t xml:space="preserve"> Template</w:t>
      </w:r>
    </w:p>
    <w:bookmarkEnd w:id="0"/>
    <w:p w14:paraId="65F6E43B" w14:textId="77777777" w:rsidR="00B96B2C" w:rsidRDefault="00B96B2C" w:rsidP="00845F3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BBC1C7C" w14:textId="6E583C9E" w:rsidR="00B96B2C" w:rsidRDefault="00B96B2C" w:rsidP="00845F35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Reporting QE: </w:t>
      </w:r>
      <w:r w:rsidR="005F0B8C">
        <w:rPr>
          <w:rFonts w:asciiTheme="minorHAnsi" w:hAnsiTheme="minorHAnsi" w:cstheme="minorHAnsi"/>
          <w:b/>
          <w:bCs/>
          <w:sz w:val="32"/>
          <w:szCs w:val="32"/>
        </w:rPr>
        <w:t>____________</w:t>
      </w:r>
    </w:p>
    <w:p w14:paraId="1407183C" w14:textId="77777777" w:rsidR="00B96B2C" w:rsidRDefault="00B96B2C" w:rsidP="00845F3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B5FB363" w14:textId="453D7A32" w:rsidR="00B96B2C" w:rsidRPr="002122E7" w:rsidRDefault="00B96B2C" w:rsidP="00845F35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Due Date: </w:t>
      </w:r>
      <w:r w:rsidR="002122E7">
        <w:rPr>
          <w:rFonts w:asciiTheme="minorHAnsi" w:hAnsiTheme="minorHAnsi" w:cstheme="minorHAnsi"/>
          <w:sz w:val="32"/>
          <w:szCs w:val="32"/>
        </w:rPr>
        <w:t>June 30, 2024</w:t>
      </w:r>
    </w:p>
    <w:p w14:paraId="3BC19A00" w14:textId="77777777" w:rsidR="006C4F3F" w:rsidRPr="00C04CAA" w:rsidRDefault="006C4F3F" w:rsidP="00845F35">
      <w:pPr>
        <w:rPr>
          <w:rFonts w:asciiTheme="minorHAnsi" w:hAnsiTheme="minorHAnsi" w:cstheme="minorHAnsi"/>
          <w:b/>
          <w:bCs/>
        </w:rPr>
      </w:pPr>
    </w:p>
    <w:p w14:paraId="4B8E4FE6" w14:textId="77777777" w:rsidR="001209B9" w:rsidRDefault="001209B9" w:rsidP="00EA17A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QE attests and represents the following: </w:t>
      </w:r>
    </w:p>
    <w:p w14:paraId="540877E2" w14:textId="77777777" w:rsidR="001209B9" w:rsidRDefault="001209B9" w:rsidP="00EA17A1">
      <w:pPr>
        <w:rPr>
          <w:rFonts w:asciiTheme="minorHAnsi" w:hAnsiTheme="minorHAnsi" w:cstheme="minorHAnsi"/>
        </w:rPr>
      </w:pPr>
    </w:p>
    <w:p w14:paraId="0E76D279" w14:textId="2B13CFA2" w:rsidR="001209B9" w:rsidRDefault="001209B9" w:rsidP="001209B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QE makes this attestation pursuant to </w:t>
      </w:r>
      <w:r w:rsidR="00744438" w:rsidRPr="001209B9">
        <w:rPr>
          <w:rFonts w:cstheme="minorHAnsi"/>
        </w:rPr>
        <w:t>SOW #</w:t>
      </w:r>
      <w:r w:rsidR="0054477C" w:rsidRPr="001209B9">
        <w:rPr>
          <w:rFonts w:cstheme="minorHAnsi"/>
        </w:rPr>
        <w:t>_______</w:t>
      </w:r>
      <w:r>
        <w:rPr>
          <w:rFonts w:cstheme="minorHAnsi"/>
        </w:rPr>
        <w:t>(“SOW”)</w:t>
      </w:r>
      <w:r w:rsidR="0054477C" w:rsidRPr="001209B9">
        <w:rPr>
          <w:rFonts w:cstheme="minorHAnsi"/>
        </w:rPr>
        <w:t>,</w:t>
      </w:r>
      <w:r w:rsidR="00744438" w:rsidRPr="001209B9">
        <w:rPr>
          <w:rFonts w:cstheme="minorHAnsi"/>
        </w:rPr>
        <w:t xml:space="preserve"> effective as of April</w:t>
      </w:r>
      <w:r w:rsidR="00EA17A1" w:rsidRPr="001209B9">
        <w:rPr>
          <w:rFonts w:cstheme="minorHAnsi"/>
        </w:rPr>
        <w:t xml:space="preserve"> 1, </w:t>
      </w:r>
      <w:proofErr w:type="gramStart"/>
      <w:r w:rsidR="00EA17A1" w:rsidRPr="001209B9">
        <w:rPr>
          <w:rFonts w:cstheme="minorHAnsi"/>
        </w:rPr>
        <w:t>2024</w:t>
      </w:r>
      <w:proofErr w:type="gramEnd"/>
      <w:r w:rsidR="00EA17A1" w:rsidRPr="001209B9">
        <w:rPr>
          <w:rFonts w:cstheme="minorHAnsi"/>
        </w:rPr>
        <w:t xml:space="preserve"> </w:t>
      </w:r>
      <w:r w:rsidR="0054477C" w:rsidRPr="001209B9">
        <w:rPr>
          <w:rFonts w:cstheme="minorHAnsi"/>
        </w:rPr>
        <w:t xml:space="preserve">between QE </w:t>
      </w:r>
      <w:r w:rsidR="00B96B2C" w:rsidRPr="001209B9">
        <w:rPr>
          <w:rFonts w:cstheme="minorHAnsi"/>
        </w:rPr>
        <w:t>and New York eHealth Collaborative, Inc. (“NYeC”)</w:t>
      </w:r>
      <w:r>
        <w:rPr>
          <w:rFonts w:cstheme="minorHAnsi"/>
        </w:rPr>
        <w:t>.</w:t>
      </w:r>
    </w:p>
    <w:p w14:paraId="46C37C86" w14:textId="71984249" w:rsidR="0073502E" w:rsidRPr="000C6A45" w:rsidRDefault="005F0B8C" w:rsidP="000C6A4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Deliverable</w:t>
      </w:r>
      <w:r w:rsidR="001209B9">
        <w:rPr>
          <w:rFonts w:cstheme="minorHAnsi"/>
        </w:rPr>
        <w:t xml:space="preserve"> 2</w:t>
      </w:r>
      <w:r w:rsidR="0073502E">
        <w:rPr>
          <w:rFonts w:cstheme="minorHAnsi"/>
        </w:rPr>
        <w:t>(3)</w:t>
      </w:r>
      <w:r w:rsidR="001209B9">
        <w:rPr>
          <w:rFonts w:cstheme="minorHAnsi"/>
        </w:rPr>
        <w:t xml:space="preserve"> of the SOW requires QE to design a </w:t>
      </w:r>
      <w:r w:rsidR="0073502E">
        <w:rPr>
          <w:rFonts w:cstheme="minorHAnsi"/>
        </w:rPr>
        <w:t xml:space="preserve">QE portal or other HRSN presentation modality </w:t>
      </w:r>
      <w:r w:rsidR="001209B9">
        <w:rPr>
          <w:rFonts w:cstheme="minorHAnsi"/>
        </w:rPr>
        <w:t>that will have the capabilit</w:t>
      </w:r>
      <w:r>
        <w:rPr>
          <w:rFonts w:cstheme="minorHAnsi"/>
        </w:rPr>
        <w:t xml:space="preserve">y, over time, </w:t>
      </w:r>
      <w:r w:rsidR="001209B9">
        <w:rPr>
          <w:rFonts w:cstheme="minorHAnsi"/>
        </w:rPr>
        <w:t>to add other HRSN data elements, such as assessments</w:t>
      </w:r>
      <w:r w:rsidR="00292E14">
        <w:rPr>
          <w:rFonts w:cstheme="minorHAnsi"/>
        </w:rPr>
        <w:t>.</w:t>
      </w:r>
      <w:r w:rsidR="001209B9">
        <w:rPr>
          <w:rFonts w:cstheme="minorHAnsi"/>
        </w:rPr>
        <w:t xml:space="preserve"> </w:t>
      </w:r>
    </w:p>
    <w:p w14:paraId="6EA144EC" w14:textId="3AA503DD" w:rsidR="001209B9" w:rsidRDefault="0073502E" w:rsidP="000C6A45">
      <w:pPr>
        <w:pStyle w:val="ListParagraph"/>
        <w:numPr>
          <w:ilvl w:val="0"/>
          <w:numId w:val="6"/>
        </w:numPr>
        <w:rPr>
          <w:rFonts w:cstheme="minorHAnsi"/>
        </w:rPr>
      </w:pPr>
      <w:r w:rsidRPr="000C6A45">
        <w:rPr>
          <w:rFonts w:cstheme="minorHAnsi"/>
        </w:rPr>
        <w:t xml:space="preserve">I attest that the </w:t>
      </w:r>
      <w:r w:rsidR="000C6A45" w:rsidRPr="000C6A45">
        <w:rPr>
          <w:rFonts w:cstheme="minorHAnsi"/>
        </w:rPr>
        <w:t>technical desig</w:t>
      </w:r>
      <w:r w:rsidR="000C6A45">
        <w:rPr>
          <w:rFonts w:cstheme="minorHAnsi"/>
        </w:rPr>
        <w:t>n</w:t>
      </w:r>
      <w:r w:rsidR="000C6A45" w:rsidRPr="000C6A45">
        <w:rPr>
          <w:rFonts w:cstheme="minorHAnsi"/>
        </w:rPr>
        <w:t xml:space="preserve"> showing that modifications to the portal </w:t>
      </w:r>
      <w:r w:rsidR="000C6A45">
        <w:rPr>
          <w:rFonts w:cstheme="minorHAnsi"/>
        </w:rPr>
        <w:t xml:space="preserve">are </w:t>
      </w:r>
      <w:r w:rsidR="005F0B8C">
        <w:rPr>
          <w:rFonts w:cstheme="minorHAnsi"/>
        </w:rPr>
        <w:t xml:space="preserve">attached </w:t>
      </w:r>
      <w:r w:rsidR="000C6A45">
        <w:rPr>
          <w:rFonts w:cstheme="minorHAnsi"/>
        </w:rPr>
        <w:t>to this attestation</w:t>
      </w:r>
      <w:r w:rsidR="005F0B8C">
        <w:rPr>
          <w:rFonts w:cstheme="minorHAnsi"/>
        </w:rPr>
        <w:t xml:space="preserve"> as </w:t>
      </w:r>
      <w:r w:rsidR="001209B9" w:rsidRPr="005F0B8C">
        <w:rPr>
          <w:rFonts w:cstheme="minorHAnsi"/>
          <w:b/>
          <w:bCs/>
        </w:rPr>
        <w:t>Appendix I</w:t>
      </w:r>
      <w:r w:rsidR="001209B9">
        <w:rPr>
          <w:rFonts w:cstheme="minorHAnsi"/>
        </w:rPr>
        <w:t xml:space="preserve">. </w:t>
      </w:r>
    </w:p>
    <w:p w14:paraId="5E09E88E" w14:textId="3A19CB60" w:rsidR="000C6A45" w:rsidRPr="000C6A45" w:rsidRDefault="000C6A45" w:rsidP="000C6A45">
      <w:pPr>
        <w:pStyle w:val="ListParagraph"/>
        <w:numPr>
          <w:ilvl w:val="0"/>
          <w:numId w:val="6"/>
        </w:numPr>
        <w:rPr>
          <w:rFonts w:cstheme="minorHAnsi"/>
        </w:rPr>
      </w:pPr>
      <w:r w:rsidRPr="00F2092D">
        <w:rPr>
          <w:rFonts w:cstheme="minorHAnsi"/>
        </w:rPr>
        <w:t>I</w:t>
      </w:r>
      <w:r>
        <w:rPr>
          <w:rFonts w:cstheme="minorHAnsi"/>
        </w:rPr>
        <w:t xml:space="preserve"> further</w:t>
      </w:r>
      <w:r w:rsidRPr="00F2092D">
        <w:rPr>
          <w:rFonts w:cstheme="minorHAnsi"/>
        </w:rPr>
        <w:t xml:space="preserve"> attest that to the extent that any further expenditure needed to display </w:t>
      </w:r>
      <w:r>
        <w:rPr>
          <w:rFonts w:cstheme="minorHAnsi"/>
        </w:rPr>
        <w:t xml:space="preserve">additional </w:t>
      </w:r>
      <w:r w:rsidRPr="00F2092D">
        <w:rPr>
          <w:rFonts w:cstheme="minorHAnsi"/>
        </w:rPr>
        <w:t xml:space="preserve">HRSN data in the QE portal, </w:t>
      </w:r>
      <w:r>
        <w:rPr>
          <w:rFonts w:cstheme="minorHAnsi"/>
        </w:rPr>
        <w:t xml:space="preserve">could be displayed without incurring additional costs over $30,000 or not over 30% of this funding. </w:t>
      </w:r>
    </w:p>
    <w:p w14:paraId="1BDCEDDC" w14:textId="77777777" w:rsidR="00B832BB" w:rsidRDefault="00B832BB" w:rsidP="00EA17A1">
      <w:pPr>
        <w:rPr>
          <w:rFonts w:asciiTheme="minorHAnsi" w:hAnsiTheme="minorHAnsi" w:cstheme="minorHAnsi"/>
        </w:rPr>
      </w:pPr>
    </w:p>
    <w:p w14:paraId="4407246F" w14:textId="7A4DF593" w:rsidR="005F0B8C" w:rsidRDefault="005F0B8C" w:rsidP="00EA17A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5F0B8C">
        <w:rPr>
          <w:rFonts w:asciiTheme="minorHAnsi" w:hAnsiTheme="minorHAnsi" w:cstheme="minorHAnsi"/>
        </w:rPr>
        <w:t>, __________________,</w:t>
      </w:r>
      <w:r w:rsidR="00F7253F">
        <w:rPr>
          <w:rFonts w:asciiTheme="minorHAnsi" w:hAnsiTheme="minorHAnsi" w:cstheme="minorHAnsi"/>
        </w:rPr>
        <w:t xml:space="preserve"> </w:t>
      </w:r>
      <w:r w:rsidRPr="005F0B8C">
        <w:rPr>
          <w:rFonts w:asciiTheme="minorHAnsi" w:hAnsiTheme="minorHAnsi" w:cstheme="minorHAnsi"/>
        </w:rPr>
        <w:t xml:space="preserve">am </w:t>
      </w:r>
      <w:r>
        <w:rPr>
          <w:rFonts w:asciiTheme="minorHAnsi" w:hAnsiTheme="minorHAnsi" w:cstheme="minorHAnsi"/>
        </w:rPr>
        <w:t>t</w:t>
      </w:r>
      <w:r w:rsidR="00F7253F">
        <w:rPr>
          <w:rFonts w:asciiTheme="minorHAnsi" w:hAnsiTheme="minorHAnsi" w:cstheme="minorHAnsi"/>
        </w:rPr>
        <w:t>h</w:t>
      </w:r>
      <w:r>
        <w:rPr>
          <w:rFonts w:asciiTheme="minorHAnsi" w:hAnsiTheme="minorHAnsi" w:cstheme="minorHAnsi"/>
        </w:rPr>
        <w:t>e ____________{title)</w:t>
      </w:r>
      <w:r w:rsidRPr="005F0B8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of </w:t>
      </w:r>
      <w:r w:rsidRPr="005F0B8C">
        <w:rPr>
          <w:rFonts w:asciiTheme="minorHAnsi" w:hAnsiTheme="minorHAnsi" w:cstheme="minorHAnsi"/>
        </w:rPr>
        <w:t>____</w:t>
      </w:r>
      <w:r>
        <w:rPr>
          <w:rFonts w:asciiTheme="minorHAnsi" w:hAnsiTheme="minorHAnsi" w:cstheme="minorHAnsi"/>
        </w:rPr>
        <w:t>[QE]</w:t>
      </w:r>
      <w:r w:rsidRPr="005F0B8C">
        <w:rPr>
          <w:rFonts w:asciiTheme="minorHAnsi" w:hAnsiTheme="minorHAnsi" w:cstheme="minorHAnsi"/>
        </w:rPr>
        <w:t>________________</w:t>
      </w:r>
      <w:r>
        <w:rPr>
          <w:rFonts w:asciiTheme="minorHAnsi" w:hAnsiTheme="minorHAnsi" w:cstheme="minorHAnsi"/>
        </w:rPr>
        <w:t xml:space="preserve">.  </w:t>
      </w:r>
      <w:r w:rsidRPr="005F0B8C">
        <w:rPr>
          <w:rFonts w:asciiTheme="minorHAnsi" w:hAnsiTheme="minorHAnsi" w:cstheme="minorHAnsi"/>
        </w:rPr>
        <w:t xml:space="preserve">I have the authority to act on behalf of _____________________ in this matter </w:t>
      </w:r>
      <w:r>
        <w:rPr>
          <w:rFonts w:asciiTheme="minorHAnsi" w:hAnsiTheme="minorHAnsi" w:cstheme="minorHAnsi"/>
        </w:rPr>
        <w:t xml:space="preserve">and </w:t>
      </w:r>
      <w:r w:rsidRPr="005F0B8C">
        <w:rPr>
          <w:rFonts w:asciiTheme="minorHAnsi" w:hAnsiTheme="minorHAnsi" w:cstheme="minorHAnsi"/>
        </w:rPr>
        <w:t xml:space="preserve">I have </w:t>
      </w:r>
      <w:r w:rsidR="00F7253F">
        <w:rPr>
          <w:rFonts w:asciiTheme="minorHAnsi" w:hAnsiTheme="minorHAnsi" w:cstheme="minorHAnsi"/>
        </w:rPr>
        <w:t>reviewed this “</w:t>
      </w:r>
      <w:r w:rsidR="00F7253F" w:rsidRPr="00F7253F">
        <w:rPr>
          <w:rFonts w:asciiTheme="minorHAnsi" w:hAnsiTheme="minorHAnsi" w:cstheme="minorHAnsi"/>
        </w:rPr>
        <w:t>Phase 2: HRSN Data Lake API Query and Presentation of SCN Data Attestation</w:t>
      </w:r>
      <w:r w:rsidR="00F7253F">
        <w:rPr>
          <w:rFonts w:asciiTheme="minorHAnsi" w:hAnsiTheme="minorHAnsi" w:cstheme="minorHAnsi"/>
        </w:rPr>
        <w:t xml:space="preserve">.” including the attached </w:t>
      </w:r>
      <w:r w:rsidR="00F7253F" w:rsidRPr="00F7253F">
        <w:rPr>
          <w:rFonts w:asciiTheme="minorHAnsi" w:hAnsiTheme="minorHAnsi" w:cstheme="minorHAnsi"/>
          <w:b/>
          <w:bCs/>
        </w:rPr>
        <w:t xml:space="preserve">Appendix </w:t>
      </w:r>
      <w:r w:rsidR="00292E14">
        <w:rPr>
          <w:rFonts w:asciiTheme="minorHAnsi" w:hAnsiTheme="minorHAnsi" w:cstheme="minorHAnsi"/>
          <w:b/>
          <w:bCs/>
        </w:rPr>
        <w:t>I</w:t>
      </w:r>
      <w:r w:rsidR="00F7253F">
        <w:rPr>
          <w:rFonts w:asciiTheme="minorHAnsi" w:hAnsiTheme="minorHAnsi" w:cstheme="minorHAnsi"/>
        </w:rPr>
        <w:t xml:space="preserve">.  My signature below indicates that I understand this form, I have reviewed it, and can attest to the veracity of the statements herein.  </w:t>
      </w:r>
    </w:p>
    <w:p w14:paraId="5DB16BD6" w14:textId="77777777" w:rsidR="005F0B8C" w:rsidRDefault="005F0B8C" w:rsidP="00EA17A1">
      <w:pPr>
        <w:rPr>
          <w:rFonts w:asciiTheme="minorHAnsi" w:hAnsiTheme="minorHAnsi" w:cstheme="minorHAnsi"/>
        </w:rPr>
      </w:pPr>
    </w:p>
    <w:p w14:paraId="645DDD91" w14:textId="77777777" w:rsidR="005F0B8C" w:rsidRPr="005F0B8C" w:rsidRDefault="005F0B8C" w:rsidP="005F0B8C">
      <w:pPr>
        <w:rPr>
          <w:rFonts w:asciiTheme="minorHAnsi" w:hAnsiTheme="minorHAnsi" w:cstheme="minorHAnsi"/>
        </w:rPr>
      </w:pPr>
      <w:r w:rsidRPr="005F0B8C">
        <w:rPr>
          <w:rFonts w:asciiTheme="minorHAnsi" w:hAnsiTheme="minorHAnsi" w:cstheme="minorHAnsi"/>
        </w:rPr>
        <w:t>$company_name</w:t>
      </w:r>
    </w:p>
    <w:p w14:paraId="000A0049" w14:textId="77777777" w:rsidR="005F0B8C" w:rsidRPr="005F0B8C" w:rsidRDefault="005F0B8C" w:rsidP="005F0B8C">
      <w:pPr>
        <w:rPr>
          <w:rFonts w:asciiTheme="minorHAnsi" w:hAnsiTheme="minorHAnsi" w:cstheme="minorHAnsi"/>
        </w:rPr>
      </w:pPr>
    </w:p>
    <w:p w14:paraId="1AB9A69F" w14:textId="77777777" w:rsidR="005F0B8C" w:rsidRPr="005F0B8C" w:rsidRDefault="005F0B8C" w:rsidP="005F0B8C">
      <w:pPr>
        <w:rPr>
          <w:rFonts w:asciiTheme="minorHAnsi" w:hAnsiTheme="minorHAnsi" w:cstheme="minorHAnsi"/>
        </w:rPr>
      </w:pPr>
    </w:p>
    <w:p w14:paraId="5F39DAC8" w14:textId="77777777" w:rsidR="005F0B8C" w:rsidRPr="005F0B8C" w:rsidRDefault="005F0B8C" w:rsidP="005F0B8C">
      <w:pPr>
        <w:rPr>
          <w:rFonts w:asciiTheme="minorHAnsi" w:hAnsiTheme="minorHAnsi" w:cstheme="minorHAnsi"/>
        </w:rPr>
      </w:pPr>
      <w:r w:rsidRPr="005F0B8C">
        <w:rPr>
          <w:rFonts w:asciiTheme="minorHAnsi" w:hAnsiTheme="minorHAnsi" w:cstheme="minorHAnsi"/>
        </w:rPr>
        <w:t>By: __________________________________</w:t>
      </w:r>
    </w:p>
    <w:p w14:paraId="498B1AE6" w14:textId="77777777" w:rsidR="005F0B8C" w:rsidRPr="005F0B8C" w:rsidRDefault="005F0B8C" w:rsidP="005F0B8C">
      <w:pPr>
        <w:rPr>
          <w:rFonts w:asciiTheme="minorHAnsi" w:hAnsiTheme="minorHAnsi" w:cstheme="minorHAnsi"/>
        </w:rPr>
      </w:pPr>
      <w:r w:rsidRPr="005F0B8C">
        <w:rPr>
          <w:rFonts w:asciiTheme="minorHAnsi" w:hAnsiTheme="minorHAnsi" w:cstheme="minorHAnsi"/>
        </w:rPr>
        <w:t xml:space="preserve">Name: </w:t>
      </w:r>
    </w:p>
    <w:p w14:paraId="7893C723" w14:textId="77777777" w:rsidR="005F0B8C" w:rsidRPr="005F0B8C" w:rsidRDefault="005F0B8C" w:rsidP="005F0B8C">
      <w:pPr>
        <w:rPr>
          <w:rFonts w:asciiTheme="minorHAnsi" w:hAnsiTheme="minorHAnsi" w:cstheme="minorHAnsi"/>
        </w:rPr>
      </w:pPr>
    </w:p>
    <w:p w14:paraId="584B84E5" w14:textId="77777777" w:rsidR="005F0B8C" w:rsidRPr="005F0B8C" w:rsidRDefault="005F0B8C" w:rsidP="005F0B8C">
      <w:pPr>
        <w:rPr>
          <w:rFonts w:asciiTheme="minorHAnsi" w:hAnsiTheme="minorHAnsi" w:cstheme="minorHAnsi"/>
        </w:rPr>
      </w:pPr>
      <w:r w:rsidRPr="005F0B8C">
        <w:rPr>
          <w:rFonts w:asciiTheme="minorHAnsi" w:hAnsiTheme="minorHAnsi" w:cstheme="minorHAnsi"/>
        </w:rPr>
        <w:t xml:space="preserve">Title: </w:t>
      </w:r>
    </w:p>
    <w:p w14:paraId="643636B5" w14:textId="77777777" w:rsidR="005F0B8C" w:rsidRPr="005F0B8C" w:rsidRDefault="005F0B8C" w:rsidP="005F0B8C">
      <w:pPr>
        <w:rPr>
          <w:rFonts w:asciiTheme="minorHAnsi" w:hAnsiTheme="minorHAnsi" w:cstheme="minorHAnsi"/>
        </w:rPr>
      </w:pPr>
      <w:r w:rsidRPr="005F0B8C">
        <w:rPr>
          <w:rFonts w:asciiTheme="minorHAnsi" w:hAnsiTheme="minorHAnsi" w:cstheme="minorHAnsi"/>
        </w:rPr>
        <w:t>Date:</w:t>
      </w:r>
    </w:p>
    <w:p w14:paraId="3210F826" w14:textId="07C82022" w:rsidR="0043335C" w:rsidRDefault="005F0B8C" w:rsidP="00EA17A1">
      <w:pPr>
        <w:rPr>
          <w:rFonts w:asciiTheme="minorHAnsi" w:hAnsiTheme="minorHAnsi" w:cstheme="minorHAnsi"/>
        </w:rPr>
      </w:pPr>
      <w:r w:rsidRPr="005F0B8C">
        <w:rPr>
          <w:rFonts w:asciiTheme="minorHAnsi" w:hAnsiTheme="minorHAnsi" w:cstheme="minorHAnsi"/>
        </w:rPr>
        <w:t xml:space="preserve">Address: </w:t>
      </w:r>
    </w:p>
    <w:p w14:paraId="6ACB6E4A" w14:textId="77777777" w:rsidR="0084129F" w:rsidRDefault="0084129F" w:rsidP="00EA17A1">
      <w:pPr>
        <w:rPr>
          <w:rFonts w:asciiTheme="minorHAnsi" w:hAnsiTheme="minorHAnsi" w:cstheme="minorHAnsi"/>
        </w:rPr>
      </w:pPr>
    </w:p>
    <w:p w14:paraId="1DC30970" w14:textId="77777777" w:rsidR="0084129F" w:rsidRDefault="0084129F" w:rsidP="00EA17A1">
      <w:pPr>
        <w:rPr>
          <w:rFonts w:asciiTheme="minorHAnsi" w:hAnsiTheme="minorHAnsi" w:cstheme="minorHAnsi"/>
        </w:rPr>
      </w:pPr>
    </w:p>
    <w:p w14:paraId="6993476F" w14:textId="77777777" w:rsidR="0084129F" w:rsidRDefault="0084129F" w:rsidP="00EA17A1">
      <w:pPr>
        <w:rPr>
          <w:rFonts w:asciiTheme="minorHAnsi" w:hAnsiTheme="minorHAnsi" w:cstheme="minorHAnsi"/>
        </w:rPr>
      </w:pPr>
    </w:p>
    <w:p w14:paraId="2ADE00A9" w14:textId="4B403C16" w:rsidR="0084129F" w:rsidRPr="0084129F" w:rsidRDefault="0084129F" w:rsidP="00EA17A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Appendix I</w:t>
      </w:r>
    </w:p>
    <w:sectPr w:rsidR="0084129F" w:rsidRPr="0084129F" w:rsidSect="005578D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547" w:footer="5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05CF5" w14:textId="77777777" w:rsidR="005578D6" w:rsidRDefault="005578D6">
      <w:r>
        <w:separator/>
      </w:r>
    </w:p>
  </w:endnote>
  <w:endnote w:type="continuationSeparator" w:id="0">
    <w:p w14:paraId="35D9E08A" w14:textId="77777777" w:rsidR="005578D6" w:rsidRDefault="0055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B58AA" w14:textId="77777777" w:rsidR="0033797F" w:rsidRPr="00FD1F76" w:rsidRDefault="00354E89" w:rsidP="00FD1F76">
    <w:pPr>
      <w:pStyle w:val="Footer"/>
    </w:pPr>
    <w:r w:rsidRPr="00FD1F76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09A68" w14:textId="77777777" w:rsidR="00FD1F76" w:rsidRDefault="00FD1F76" w:rsidP="00FD1F76">
    <w:pPr>
      <w:widowControl w:val="0"/>
      <w:autoSpaceDE w:val="0"/>
      <w:autoSpaceDN w:val="0"/>
      <w:adjustRightInd w:val="0"/>
      <w:jc w:val="center"/>
      <w:rPr>
        <w:rFonts w:ascii="Calibri" w:hAnsi="Calibri" w:cs="Calibri"/>
        <w:spacing w:val="1"/>
        <w:sz w:val="20"/>
        <w:szCs w:val="16"/>
      </w:rPr>
    </w:pPr>
  </w:p>
  <w:p w14:paraId="50F045BF" w14:textId="77777777" w:rsidR="00FD1F76" w:rsidRPr="00874546" w:rsidRDefault="009E5AA3" w:rsidP="00FD1F76">
    <w:pPr>
      <w:widowControl w:val="0"/>
      <w:autoSpaceDE w:val="0"/>
      <w:autoSpaceDN w:val="0"/>
      <w:adjustRightInd w:val="0"/>
      <w:jc w:val="center"/>
      <w:rPr>
        <w:rFonts w:ascii="Calibri" w:hAnsi="Calibri" w:cs="Calibri"/>
        <w:spacing w:val="1"/>
        <w:sz w:val="20"/>
        <w:szCs w:val="16"/>
      </w:rPr>
    </w:pPr>
    <w:r>
      <w:rPr>
        <w:rFonts w:ascii="Calibri" w:hAnsi="Calibri" w:cs="Calibri"/>
        <w:spacing w:val="1"/>
        <w:sz w:val="20"/>
        <w:szCs w:val="16"/>
      </w:rPr>
      <w:t>115 Broadway</w:t>
    </w:r>
    <w:r w:rsidR="00FD1F76" w:rsidRPr="00874546">
      <w:rPr>
        <w:rFonts w:ascii="Calibri" w:hAnsi="Calibri" w:cs="Calibri"/>
        <w:spacing w:val="1"/>
        <w:sz w:val="20"/>
        <w:szCs w:val="16"/>
      </w:rPr>
      <w:t xml:space="preserve">, </w:t>
    </w:r>
    <w:r>
      <w:rPr>
        <w:rFonts w:ascii="Calibri" w:hAnsi="Calibri" w:cs="Calibri"/>
        <w:spacing w:val="1"/>
        <w:sz w:val="20"/>
        <w:szCs w:val="16"/>
      </w:rPr>
      <w:t>Suite 1601</w:t>
    </w:r>
    <w:r w:rsidR="00FD1F76" w:rsidRPr="00874546">
      <w:rPr>
        <w:rFonts w:ascii="Calibri" w:hAnsi="Calibri" w:cs="Calibri"/>
        <w:spacing w:val="1"/>
        <w:sz w:val="20"/>
        <w:szCs w:val="16"/>
      </w:rPr>
      <w:t>, New York, NY 100</w:t>
    </w:r>
    <w:r>
      <w:rPr>
        <w:rFonts w:ascii="Calibri" w:hAnsi="Calibri" w:cs="Calibri"/>
        <w:spacing w:val="1"/>
        <w:sz w:val="20"/>
        <w:szCs w:val="16"/>
      </w:rPr>
      <w:t>06</w:t>
    </w:r>
    <w:r w:rsidR="00FD1F76">
      <w:rPr>
        <w:rFonts w:ascii="Calibri" w:hAnsi="Calibri" w:cs="Calibri"/>
        <w:spacing w:val="1"/>
        <w:sz w:val="20"/>
        <w:szCs w:val="16"/>
      </w:rPr>
      <w:t xml:space="preserve"> | </w:t>
    </w:r>
    <w:r w:rsidR="00E463B4">
      <w:rPr>
        <w:rFonts w:ascii="Calibri" w:hAnsi="Calibri" w:cs="Calibri"/>
        <w:spacing w:val="1"/>
        <w:sz w:val="20"/>
        <w:szCs w:val="16"/>
      </w:rPr>
      <w:t>(</w:t>
    </w:r>
    <w:r w:rsidR="002F3234">
      <w:rPr>
        <w:rFonts w:ascii="Calibri" w:hAnsi="Calibri" w:cs="Calibri"/>
        <w:spacing w:val="1"/>
        <w:sz w:val="20"/>
        <w:szCs w:val="16"/>
      </w:rPr>
      <w:t>646</w:t>
    </w:r>
    <w:r w:rsidR="00E463B4">
      <w:rPr>
        <w:rFonts w:ascii="Calibri" w:hAnsi="Calibri" w:cs="Calibri"/>
        <w:spacing w:val="1"/>
        <w:sz w:val="20"/>
        <w:szCs w:val="16"/>
      </w:rPr>
      <w:t xml:space="preserve">) </w:t>
    </w:r>
    <w:r w:rsidR="002F3234">
      <w:rPr>
        <w:rFonts w:ascii="Calibri" w:hAnsi="Calibri" w:cs="Calibri"/>
        <w:spacing w:val="1"/>
        <w:sz w:val="20"/>
        <w:szCs w:val="16"/>
      </w:rPr>
      <w:t>817</w:t>
    </w:r>
    <w:r w:rsidR="00E463B4">
      <w:rPr>
        <w:rFonts w:ascii="Calibri" w:hAnsi="Calibri" w:cs="Calibri"/>
        <w:spacing w:val="1"/>
        <w:sz w:val="20"/>
        <w:szCs w:val="16"/>
      </w:rPr>
      <w:t>.</w:t>
    </w:r>
    <w:r w:rsidR="002F3234">
      <w:rPr>
        <w:rFonts w:ascii="Calibri" w:hAnsi="Calibri" w:cs="Calibri"/>
        <w:spacing w:val="1"/>
        <w:sz w:val="20"/>
        <w:szCs w:val="16"/>
      </w:rPr>
      <w:t>4101</w:t>
    </w:r>
  </w:p>
  <w:p w14:paraId="2CB0928B" w14:textId="77777777" w:rsidR="00BC26FD" w:rsidRPr="00874546" w:rsidRDefault="00BC26FD" w:rsidP="00BC26FD">
    <w:pPr>
      <w:widowControl w:val="0"/>
      <w:autoSpaceDE w:val="0"/>
      <w:autoSpaceDN w:val="0"/>
      <w:adjustRightInd w:val="0"/>
      <w:jc w:val="center"/>
      <w:rPr>
        <w:rFonts w:ascii="Calibri" w:hAnsi="Calibri" w:cs="Calibri"/>
        <w:spacing w:val="1"/>
        <w:sz w:val="20"/>
        <w:szCs w:val="16"/>
      </w:rPr>
    </w:pPr>
    <w:r>
      <w:rPr>
        <w:rFonts w:ascii="Calibri" w:hAnsi="Calibri" w:cs="Calibri"/>
        <w:spacing w:val="1"/>
        <w:sz w:val="20"/>
        <w:szCs w:val="16"/>
      </w:rPr>
      <w:t>99 Washington Avenue, Suite 1750, Albany, NY 122</w:t>
    </w:r>
    <w:r w:rsidR="0053039F">
      <w:rPr>
        <w:rFonts w:ascii="Calibri" w:hAnsi="Calibri" w:cs="Calibri"/>
        <w:spacing w:val="1"/>
        <w:sz w:val="20"/>
        <w:szCs w:val="16"/>
      </w:rPr>
      <w:t>1</w:t>
    </w:r>
    <w:r>
      <w:rPr>
        <w:rFonts w:ascii="Calibri" w:hAnsi="Calibri" w:cs="Calibri"/>
        <w:spacing w:val="1"/>
        <w:sz w:val="20"/>
        <w:szCs w:val="16"/>
      </w:rPr>
      <w:t>0 | (518) 299.2321</w:t>
    </w:r>
  </w:p>
  <w:p w14:paraId="0CF2B664" w14:textId="77777777" w:rsidR="00FD1F76" w:rsidRPr="00FD1F76" w:rsidRDefault="00FD1F76" w:rsidP="00FD1F76">
    <w:pPr>
      <w:widowControl w:val="0"/>
      <w:autoSpaceDE w:val="0"/>
      <w:autoSpaceDN w:val="0"/>
      <w:adjustRightInd w:val="0"/>
      <w:jc w:val="center"/>
      <w:rPr>
        <w:rFonts w:ascii="Calibri" w:hAnsi="Calibri" w:cs="Calibri"/>
        <w:spacing w:val="1"/>
        <w:sz w:val="20"/>
        <w:szCs w:val="16"/>
      </w:rPr>
    </w:pPr>
    <w:r w:rsidRPr="00874546">
      <w:rPr>
        <w:rFonts w:ascii="Calibri" w:hAnsi="Calibri" w:cs="Calibri"/>
        <w:spacing w:val="1"/>
        <w:sz w:val="20"/>
        <w:szCs w:val="16"/>
      </w:rPr>
      <w:t xml:space="preserve">nyehealth.org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47338" w14:textId="77777777" w:rsidR="005578D6" w:rsidRDefault="005578D6">
      <w:r>
        <w:separator/>
      </w:r>
    </w:p>
  </w:footnote>
  <w:footnote w:type="continuationSeparator" w:id="0">
    <w:p w14:paraId="62AB93A8" w14:textId="77777777" w:rsidR="005578D6" w:rsidRDefault="00557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B52FD" w14:textId="77777777" w:rsidR="00667965" w:rsidRPr="00944285" w:rsidRDefault="00E6348A" w:rsidP="00667965">
    <w:pPr>
      <w:pStyle w:val="Header"/>
      <w:jc w:val="right"/>
      <w:rPr>
        <w:rFonts w:ascii="Calibri" w:hAnsi="Calibri" w:cs="Calibri"/>
        <w:b/>
      </w:rPr>
    </w:pPr>
    <w:r w:rsidRPr="00944285">
      <w:rPr>
        <w:rFonts w:ascii="Calibri" w:hAnsi="Calibri" w:cs="Calibri"/>
        <w:b/>
      </w:rPr>
      <w:tab/>
    </w:r>
    <w:r w:rsidRPr="00944285">
      <w:rPr>
        <w:rFonts w:ascii="Calibri" w:hAnsi="Calibri" w:cs="Calibri"/>
        <w:b/>
      </w:rPr>
      <w:tab/>
    </w:r>
  </w:p>
  <w:p w14:paraId="0EFB8164" w14:textId="77777777" w:rsidR="00E52212" w:rsidRPr="00C9038C" w:rsidRDefault="00E52212" w:rsidP="00525970">
    <w:pPr>
      <w:pStyle w:val="Header"/>
      <w:jc w:val="center"/>
      <w:rPr>
        <w:rFonts w:ascii="Cambria" w:hAnsi="Cambria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07890" w14:textId="10FA2F65" w:rsidR="00FD1F76" w:rsidRDefault="00894516" w:rsidP="00FD1F76">
    <w:pPr>
      <w:pStyle w:val="Header"/>
      <w:jc w:val="right"/>
      <w:rPr>
        <w:rFonts w:ascii="Calibri" w:hAnsi="Calibri" w:cs="Calibri"/>
        <w:b/>
      </w:rPr>
    </w:pPr>
    <w:r>
      <w:rPr>
        <w:rFonts w:ascii="Calibri" w:hAnsi="Calibri" w:cs="Calibri"/>
        <w:b/>
        <w:noProof/>
      </w:rPr>
      <w:drawing>
        <wp:anchor distT="0" distB="0" distL="114300" distR="114300" simplePos="0" relativeHeight="251665408" behindDoc="0" locked="0" layoutInCell="1" allowOverlap="1" wp14:anchorId="68F8E0FF" wp14:editId="439BB0CE">
          <wp:simplePos x="0" y="0"/>
          <wp:positionH relativeFrom="margin">
            <wp:align>left</wp:align>
          </wp:positionH>
          <wp:positionV relativeFrom="paragraph">
            <wp:posOffset>1905</wp:posOffset>
          </wp:positionV>
          <wp:extent cx="1237615" cy="711200"/>
          <wp:effectExtent l="0" t="0" r="63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7615" cy="7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1F76" w:rsidRPr="00944285">
      <w:rPr>
        <w:rFonts w:ascii="Calibri" w:hAnsi="Calibri" w:cs="Calibri"/>
        <w:b/>
      </w:rPr>
      <w:tab/>
    </w:r>
    <w:r w:rsidR="00FD1F76" w:rsidRPr="00944285">
      <w:rPr>
        <w:rFonts w:ascii="Calibri" w:hAnsi="Calibri" w:cs="Calibri"/>
        <w:b/>
      </w:rPr>
      <w:tab/>
    </w:r>
    <w:r w:rsidR="00FD1F76" w:rsidRPr="00944285">
      <w:rPr>
        <w:rFonts w:ascii="Calibri" w:hAnsi="Calibri" w:cs="Calibri"/>
        <w:b/>
      </w:rPr>
      <w:tab/>
    </w:r>
  </w:p>
  <w:p w14:paraId="743699D7" w14:textId="51282B1C" w:rsidR="00FD1F76" w:rsidRDefault="00FD1F76" w:rsidP="00FD1F76">
    <w:pPr>
      <w:pStyle w:val="Header"/>
      <w:jc w:val="right"/>
      <w:rPr>
        <w:rFonts w:ascii="Calibri" w:hAnsi="Calibri" w:cs="Calibri"/>
        <w:b/>
      </w:rPr>
    </w:pPr>
  </w:p>
  <w:p w14:paraId="0D0AAEE9" w14:textId="6DE4DD09" w:rsidR="00815A94" w:rsidRDefault="00815A94" w:rsidP="00FD1F76">
    <w:pPr>
      <w:pStyle w:val="Header"/>
      <w:jc w:val="right"/>
      <w:rPr>
        <w:rFonts w:ascii="Calibri" w:hAnsi="Calibri" w:cs="Calibri"/>
        <w:b/>
      </w:rPr>
    </w:pPr>
  </w:p>
  <w:p w14:paraId="00008B8C" w14:textId="77777777" w:rsidR="00815A94" w:rsidRPr="00944285" w:rsidRDefault="00815A94" w:rsidP="00FD1F76">
    <w:pPr>
      <w:pStyle w:val="Header"/>
      <w:jc w:val="right"/>
      <w:rPr>
        <w:rFonts w:ascii="Calibri" w:hAnsi="Calibri" w:cs="Calibri"/>
        <w:b/>
      </w:rPr>
    </w:pPr>
  </w:p>
  <w:p w14:paraId="6DB8CD88" w14:textId="77777777" w:rsidR="00FD1F76" w:rsidRPr="00894516" w:rsidRDefault="00FD1F76" w:rsidP="00FD1F76">
    <w:pPr>
      <w:pStyle w:val="Header"/>
      <w:jc w:val="right"/>
      <w:rPr>
        <w:rFonts w:ascii="Calibri" w:hAnsi="Calibri" w:cs="Calibri"/>
        <w:b/>
        <w:color w:val="0070B9"/>
      </w:rPr>
    </w:pPr>
    <w:r w:rsidRPr="00894516">
      <w:rPr>
        <w:rFonts w:ascii="Calibri" w:hAnsi="Calibri" w:cs="Calibri"/>
        <w:b/>
        <w:noProof/>
        <w:color w:val="0070B9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80F90E" wp14:editId="71DF64A0">
              <wp:simplePos x="0" y="0"/>
              <wp:positionH relativeFrom="margin">
                <wp:align>center</wp:align>
              </wp:positionH>
              <wp:positionV relativeFrom="paragraph">
                <wp:posOffset>128905</wp:posOffset>
              </wp:positionV>
              <wp:extent cx="5943600" cy="0"/>
              <wp:effectExtent l="0" t="0" r="19050" b="1905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365B9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74B0C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10.15pt;width:468pt;height:0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" strokecolor="#365b90">
              <w10:wrap anchorx="margin"/>
            </v:shape>
          </w:pict>
        </mc:Fallback>
      </mc:AlternateContent>
    </w:r>
  </w:p>
  <w:p w14:paraId="65B1C122" w14:textId="77777777" w:rsidR="00FD1F76" w:rsidRDefault="00FD1F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41AE3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D7AA9"/>
    <w:multiLevelType w:val="hybridMultilevel"/>
    <w:tmpl w:val="F900F72A"/>
    <w:lvl w:ilvl="0" w:tplc="983A7C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608C"/>
    <w:multiLevelType w:val="hybridMultilevel"/>
    <w:tmpl w:val="3BDE3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7861F"/>
    <w:multiLevelType w:val="hybridMultilevel"/>
    <w:tmpl w:val="6FF808F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BB203394">
      <w:start w:val="1"/>
      <w:numFmt w:val="lowerLetter"/>
      <w:lvlText w:val="%2."/>
      <w:lvlJc w:val="left"/>
      <w:pPr>
        <w:ind w:left="1440" w:hanging="360"/>
      </w:pPr>
    </w:lvl>
    <w:lvl w:ilvl="2" w:tplc="01D83E98">
      <w:start w:val="1"/>
      <w:numFmt w:val="lowerRoman"/>
      <w:lvlText w:val="%3."/>
      <w:lvlJc w:val="right"/>
      <w:pPr>
        <w:ind w:left="2160" w:hanging="180"/>
      </w:pPr>
    </w:lvl>
    <w:lvl w:ilvl="3" w:tplc="B192AFAC">
      <w:start w:val="1"/>
      <w:numFmt w:val="decimal"/>
      <w:lvlText w:val="%4."/>
      <w:lvlJc w:val="left"/>
      <w:pPr>
        <w:ind w:left="2880" w:hanging="360"/>
      </w:pPr>
    </w:lvl>
    <w:lvl w:ilvl="4" w:tplc="C49E8F28">
      <w:start w:val="1"/>
      <w:numFmt w:val="lowerLetter"/>
      <w:lvlText w:val="%5."/>
      <w:lvlJc w:val="left"/>
      <w:pPr>
        <w:ind w:left="3600" w:hanging="360"/>
      </w:pPr>
    </w:lvl>
    <w:lvl w:ilvl="5" w:tplc="60645E82">
      <w:start w:val="1"/>
      <w:numFmt w:val="lowerRoman"/>
      <w:lvlText w:val="%6."/>
      <w:lvlJc w:val="right"/>
      <w:pPr>
        <w:ind w:left="4320" w:hanging="180"/>
      </w:pPr>
    </w:lvl>
    <w:lvl w:ilvl="6" w:tplc="311EB012">
      <w:start w:val="1"/>
      <w:numFmt w:val="decimal"/>
      <w:lvlText w:val="%7."/>
      <w:lvlJc w:val="left"/>
      <w:pPr>
        <w:ind w:left="5040" w:hanging="360"/>
      </w:pPr>
    </w:lvl>
    <w:lvl w:ilvl="7" w:tplc="2C0C4E68">
      <w:start w:val="1"/>
      <w:numFmt w:val="lowerLetter"/>
      <w:lvlText w:val="%8."/>
      <w:lvlJc w:val="left"/>
      <w:pPr>
        <w:ind w:left="5760" w:hanging="360"/>
      </w:pPr>
    </w:lvl>
    <w:lvl w:ilvl="8" w:tplc="7EF858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37C1E"/>
    <w:multiLevelType w:val="hybridMultilevel"/>
    <w:tmpl w:val="CE14528E"/>
    <w:lvl w:ilvl="0" w:tplc="983A7C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67DE0"/>
    <w:multiLevelType w:val="hybridMultilevel"/>
    <w:tmpl w:val="91BEA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796588">
    <w:abstractNumId w:val="1"/>
  </w:num>
  <w:num w:numId="2" w16cid:durableId="1607152238">
    <w:abstractNumId w:val="4"/>
  </w:num>
  <w:num w:numId="3" w16cid:durableId="757483526">
    <w:abstractNumId w:val="0"/>
  </w:num>
  <w:num w:numId="4" w16cid:durableId="1216114386">
    <w:abstractNumId w:val="3"/>
  </w:num>
  <w:num w:numId="5" w16cid:durableId="700865341">
    <w:abstractNumId w:val="5"/>
  </w:num>
  <w:num w:numId="6" w16cid:durableId="453523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365b90,#4978b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wtzS3NDI0NDMzNzRX0lEKTi0uzszPAykwNKgFAE9ggOMtAAAA"/>
  </w:docVars>
  <w:rsids>
    <w:rsidRoot w:val="00EB1CBA"/>
    <w:rsid w:val="00000A4F"/>
    <w:rsid w:val="00025C35"/>
    <w:rsid w:val="00030478"/>
    <w:rsid w:val="00030BBD"/>
    <w:rsid w:val="000430C4"/>
    <w:rsid w:val="00063058"/>
    <w:rsid w:val="00087192"/>
    <w:rsid w:val="000B49FB"/>
    <w:rsid w:val="000B5301"/>
    <w:rsid w:val="000C4F37"/>
    <w:rsid w:val="000C6A45"/>
    <w:rsid w:val="000F68D7"/>
    <w:rsid w:val="001209B9"/>
    <w:rsid w:val="00141A1F"/>
    <w:rsid w:val="0016052E"/>
    <w:rsid w:val="00166123"/>
    <w:rsid w:val="00171186"/>
    <w:rsid w:val="001A359A"/>
    <w:rsid w:val="002122E7"/>
    <w:rsid w:val="002756A7"/>
    <w:rsid w:val="00292E14"/>
    <w:rsid w:val="002C0C95"/>
    <w:rsid w:val="002E5A39"/>
    <w:rsid w:val="002F1EAB"/>
    <w:rsid w:val="002F3234"/>
    <w:rsid w:val="003343D2"/>
    <w:rsid w:val="0033797F"/>
    <w:rsid w:val="00354E89"/>
    <w:rsid w:val="003838CB"/>
    <w:rsid w:val="003D0D17"/>
    <w:rsid w:val="003E26B9"/>
    <w:rsid w:val="003F1CAE"/>
    <w:rsid w:val="0043335C"/>
    <w:rsid w:val="00450187"/>
    <w:rsid w:val="00472842"/>
    <w:rsid w:val="004F5BAD"/>
    <w:rsid w:val="00503DB8"/>
    <w:rsid w:val="0050626C"/>
    <w:rsid w:val="00510898"/>
    <w:rsid w:val="00525970"/>
    <w:rsid w:val="0053039F"/>
    <w:rsid w:val="00540978"/>
    <w:rsid w:val="0054477C"/>
    <w:rsid w:val="005578D6"/>
    <w:rsid w:val="005D378D"/>
    <w:rsid w:val="005F0B8C"/>
    <w:rsid w:val="00605083"/>
    <w:rsid w:val="006226F2"/>
    <w:rsid w:val="006330A5"/>
    <w:rsid w:val="006348F2"/>
    <w:rsid w:val="00667965"/>
    <w:rsid w:val="006C4F3F"/>
    <w:rsid w:val="006E0299"/>
    <w:rsid w:val="006F73D6"/>
    <w:rsid w:val="00716CDE"/>
    <w:rsid w:val="007312D7"/>
    <w:rsid w:val="0073502E"/>
    <w:rsid w:val="00744438"/>
    <w:rsid w:val="00744BA6"/>
    <w:rsid w:val="00764884"/>
    <w:rsid w:val="007D3CCE"/>
    <w:rsid w:val="007E1581"/>
    <w:rsid w:val="00804EEA"/>
    <w:rsid w:val="00805C90"/>
    <w:rsid w:val="00815A94"/>
    <w:rsid w:val="00821A5D"/>
    <w:rsid w:val="0082681B"/>
    <w:rsid w:val="00836D97"/>
    <w:rsid w:val="0084129F"/>
    <w:rsid w:val="00845F35"/>
    <w:rsid w:val="00874546"/>
    <w:rsid w:val="00894516"/>
    <w:rsid w:val="008A2E7A"/>
    <w:rsid w:val="008B41FF"/>
    <w:rsid w:val="00922E02"/>
    <w:rsid w:val="0093119C"/>
    <w:rsid w:val="00944285"/>
    <w:rsid w:val="0096140F"/>
    <w:rsid w:val="009651C2"/>
    <w:rsid w:val="00980BBF"/>
    <w:rsid w:val="00980C09"/>
    <w:rsid w:val="009B5309"/>
    <w:rsid w:val="009D128F"/>
    <w:rsid w:val="009E2FCC"/>
    <w:rsid w:val="009E5AA3"/>
    <w:rsid w:val="009E5DEB"/>
    <w:rsid w:val="00A30191"/>
    <w:rsid w:val="00A82110"/>
    <w:rsid w:val="00AD1BF4"/>
    <w:rsid w:val="00B07D5D"/>
    <w:rsid w:val="00B62683"/>
    <w:rsid w:val="00B7086E"/>
    <w:rsid w:val="00B74FED"/>
    <w:rsid w:val="00B832BB"/>
    <w:rsid w:val="00B96B2C"/>
    <w:rsid w:val="00BC26FD"/>
    <w:rsid w:val="00BE056C"/>
    <w:rsid w:val="00BE4DAA"/>
    <w:rsid w:val="00C04CAA"/>
    <w:rsid w:val="00C05175"/>
    <w:rsid w:val="00C10155"/>
    <w:rsid w:val="00C218BC"/>
    <w:rsid w:val="00C22423"/>
    <w:rsid w:val="00C27D63"/>
    <w:rsid w:val="00C349BE"/>
    <w:rsid w:val="00C57234"/>
    <w:rsid w:val="00C664F6"/>
    <w:rsid w:val="00C9038C"/>
    <w:rsid w:val="00C908A4"/>
    <w:rsid w:val="00CA51DA"/>
    <w:rsid w:val="00CA5843"/>
    <w:rsid w:val="00CB777E"/>
    <w:rsid w:val="00CC059E"/>
    <w:rsid w:val="00CD763A"/>
    <w:rsid w:val="00CE3E2B"/>
    <w:rsid w:val="00D57ECD"/>
    <w:rsid w:val="00E01924"/>
    <w:rsid w:val="00E26D7B"/>
    <w:rsid w:val="00E33007"/>
    <w:rsid w:val="00E463B4"/>
    <w:rsid w:val="00E52212"/>
    <w:rsid w:val="00E6348A"/>
    <w:rsid w:val="00E7542E"/>
    <w:rsid w:val="00EA17A1"/>
    <w:rsid w:val="00EB1CBA"/>
    <w:rsid w:val="00EB50BB"/>
    <w:rsid w:val="00EC692A"/>
    <w:rsid w:val="00F2092D"/>
    <w:rsid w:val="00F34CFC"/>
    <w:rsid w:val="00F7253F"/>
    <w:rsid w:val="00F95FC2"/>
    <w:rsid w:val="00FB16E1"/>
    <w:rsid w:val="00FC4083"/>
    <w:rsid w:val="00FC4DBC"/>
    <w:rsid w:val="00FD1F76"/>
    <w:rsid w:val="00FF65C9"/>
    <w:rsid w:val="00FF7F30"/>
    <w:rsid w:val="134E940D"/>
    <w:rsid w:val="435BE147"/>
    <w:rsid w:val="6CD97636"/>
    <w:rsid w:val="77D1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365b90,#4978bc"/>
    </o:shapedefaults>
    <o:shapelayout v:ext="edit">
      <o:idmap v:ext="edit" data="2"/>
    </o:shapelayout>
  </w:shapeDefaults>
  <w:decimalSymbol w:val="."/>
  <w:listSeparator w:val=","/>
  <w14:docId w14:val="64AFEBEA"/>
  <w14:defaultImageDpi w14:val="330"/>
  <w15:chartTrackingRefBased/>
  <w15:docId w15:val="{7B536E8A-6C56-405B-ACB2-D87F4DFF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1EA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259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5970"/>
    <w:pPr>
      <w:tabs>
        <w:tab w:val="center" w:pos="4320"/>
        <w:tab w:val="right" w:pos="8640"/>
      </w:tabs>
    </w:pPr>
  </w:style>
  <w:style w:type="character" w:customStyle="1" w:styleId="alow">
    <w:name w:val="alow"/>
    <w:semiHidden/>
    <w:rsid w:val="0033797F"/>
    <w:rPr>
      <w:rFonts w:ascii="Arial" w:hAnsi="Arial" w:cs="Arial"/>
      <w:color w:val="auto"/>
      <w:sz w:val="20"/>
      <w:szCs w:val="20"/>
    </w:rPr>
  </w:style>
  <w:style w:type="character" w:customStyle="1" w:styleId="zzmpTrailerItem">
    <w:name w:val="zzmpTrailerItem"/>
    <w:rsid w:val="00805C90"/>
    <w:rPr>
      <w:rFonts w:ascii="Times New Roman" w:hAnsi="Times New Roman" w:cs="Times New Roman"/>
      <w:b w:val="0"/>
      <w:i w:val="0"/>
      <w:caps w:val="0"/>
      <w:smallCaps w:val="0"/>
      <w:dstrike w:val="0"/>
      <w:noProof/>
      <w:vanish w:val="0"/>
      <w:color w:val="auto"/>
      <w:spacing w:val="0"/>
      <w:position w:val="0"/>
      <w:sz w:val="16"/>
      <w:u w:val="none"/>
      <w:effect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rsid w:val="00805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805C90"/>
    <w:rPr>
      <w:sz w:val="16"/>
      <w:szCs w:val="16"/>
    </w:rPr>
  </w:style>
  <w:style w:type="paragraph" w:styleId="CommentText">
    <w:name w:val="annotation text"/>
    <w:basedOn w:val="Normal"/>
    <w:link w:val="CommentTextChar"/>
    <w:rsid w:val="00805C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05C90"/>
  </w:style>
  <w:style w:type="paragraph" w:styleId="BalloonText">
    <w:name w:val="Balloon Text"/>
    <w:basedOn w:val="Normal"/>
    <w:link w:val="BalloonTextChar"/>
    <w:rsid w:val="00805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5C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B777E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218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B96B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92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92E14"/>
    <w:rPr>
      <w:b/>
      <w:bCs/>
    </w:rPr>
  </w:style>
  <w:style w:type="paragraph" w:styleId="Revision">
    <w:name w:val="Revision"/>
    <w:hidden/>
    <w:uiPriority w:val="71"/>
    <w:rsid w:val="007350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Germain\Desktop\NYeC%20Letterhead_NO%20Board_04.02.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ae68325-04b2-4c7c-be35-13d845f24f42">
      <Terms xmlns="http://schemas.microsoft.com/office/infopath/2007/PartnerControls"/>
    </lcf76f155ced4ddcb4097134ff3c332f>
    <_ip_UnifiedCompliancePolicyProperties xmlns="http://schemas.microsoft.com/sharepoint/v3" xsi:nil="true"/>
    <TaxCatchAll xmlns="eee84249-f339-4fb8-9bf8-f630d2d6ceb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C3E56DCF6B845A4ABD225366C8321" ma:contentTypeVersion="19" ma:contentTypeDescription="Create a new document." ma:contentTypeScope="" ma:versionID="b17d2289e1220f2e6678a22ff039c576">
  <xsd:schema xmlns:xsd="http://www.w3.org/2001/XMLSchema" xmlns:xs="http://www.w3.org/2001/XMLSchema" xmlns:p="http://schemas.microsoft.com/office/2006/metadata/properties" xmlns:ns1="http://schemas.microsoft.com/sharepoint/v3" xmlns:ns2="1ae68325-04b2-4c7c-be35-13d845f24f42" xmlns:ns3="eee84249-f339-4fb8-9bf8-f630d2d6cebe" targetNamespace="http://schemas.microsoft.com/office/2006/metadata/properties" ma:root="true" ma:fieldsID="19466acc3cc67901867f1e5099def077" ns1:_="" ns2:_="" ns3:_="">
    <xsd:import namespace="http://schemas.microsoft.com/sharepoint/v3"/>
    <xsd:import namespace="1ae68325-04b2-4c7c-be35-13d845f24f42"/>
    <xsd:import namespace="eee84249-f339-4fb8-9bf8-f630d2d6ce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68325-04b2-4c7c-be35-13d845f24f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82f3887-cd25-4e4e-ade2-2e1377ae2b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84249-f339-4fb8-9bf8-f630d2d6ceb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d0a125b-05c9-425f-ba7e-8a6c00d8b10a}" ma:internalName="TaxCatchAll" ma:showField="CatchAllData" ma:web="eee84249-f339-4fb8-9bf8-f630d2d6ce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7EEDA0-B176-4B29-8BFC-4DB40C4C28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ae68325-04b2-4c7c-be35-13d845f24f42"/>
    <ds:schemaRef ds:uri="eee84249-f339-4fb8-9bf8-f630d2d6cebe"/>
  </ds:schemaRefs>
</ds:datastoreItem>
</file>

<file path=customXml/itemProps2.xml><?xml version="1.0" encoding="utf-8"?>
<ds:datastoreItem xmlns:ds="http://schemas.openxmlformats.org/officeDocument/2006/customXml" ds:itemID="{05A140BF-23C8-4583-A1BB-13A570D6D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e68325-04b2-4c7c-be35-13d845f24f42"/>
    <ds:schemaRef ds:uri="eee84249-f339-4fb8-9bf8-f630d2d6c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24B36F-D0F6-4F38-8C56-B412B670CB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69FE3A-2045-48E7-BB05-C8E93423A8F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6c1315d6-d52c-4fc5-a69c-0c9aaaed20a7}" enabled="1" method="Standard" siteId="{0bbf351d-0e12-4503-9e73-cde43340105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NYeC Letterhead_NO Board_04.02.19</Template>
  <TotalTime>2936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Germain</dc:creator>
  <cp:keywords/>
  <dc:description/>
  <cp:lastModifiedBy>Rachel Eager</cp:lastModifiedBy>
  <cp:revision>5</cp:revision>
  <cp:lastPrinted>2019-12-04T19:31:00Z</cp:lastPrinted>
  <dcterms:created xsi:type="dcterms:W3CDTF">2024-04-19T20:25:00Z</dcterms:created>
  <dcterms:modified xsi:type="dcterms:W3CDTF">2024-04-22T13:58:00Z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0x010100C89C3E56DCF6B845A4ABD225366C8321</vt:lpwstr>
  </property>
  <property fmtid="{D5CDD505-2E9C-101B-9397-08002B2CF9AE}" pid="3" name="MediaServiceImageTags">
    <vt:lpwstr/>
  </property>
</Properties>
</file>